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54EC2D4B" w:rsidR="00A049E2" w:rsidRDefault="51C661F3" w:rsidP="008C64FA">
      <w:pPr>
        <w:pStyle w:val="Heading2"/>
      </w:pPr>
      <w:r>
        <w:t>S 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057"/>
        <w:gridCol w:w="5039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Default="00062BF2" w:rsidP="00B564D3">
      <w:pPr>
        <w:pStyle w:val="ListParagraph"/>
        <w:numPr>
          <w:ilvl w:val="1"/>
          <w:numId w:val="4"/>
        </w:numPr>
      </w:pPr>
      <w:r>
        <w:t xml:space="preserve">Write a query that lists all Customers in either Paris or London. Include Customer ID, </w:t>
      </w:r>
      <w:r w:rsidR="00374B4F">
        <w:t xml:space="preserve">Company </w:t>
      </w:r>
      <w:r>
        <w:t>Name and all address fields.</w:t>
      </w:r>
    </w:p>
    <w:p w14:paraId="45292504" w14:textId="5F9E96D1" w:rsidR="00B658AA" w:rsidRDefault="00062BF2" w:rsidP="00B564D3">
      <w:pPr>
        <w:pStyle w:val="ListParagraph"/>
        <w:numPr>
          <w:ilvl w:val="1"/>
          <w:numId w:val="4"/>
        </w:numPr>
      </w:pPr>
      <w:r>
        <w:t>List all products stored in bottle.</w:t>
      </w:r>
    </w:p>
    <w:p w14:paraId="35E58BD8" w14:textId="4F529252" w:rsidR="00B658AA" w:rsidRDefault="000E1802" w:rsidP="00B564D3">
      <w:pPr>
        <w:pStyle w:val="ListParagraph"/>
        <w:numPr>
          <w:ilvl w:val="1"/>
          <w:numId w:val="4"/>
        </w:numPr>
      </w:pPr>
      <w:r>
        <w:t>Repeat question above but add in the Supplier Name and Country.</w:t>
      </w:r>
    </w:p>
    <w:p w14:paraId="7D1C9325" w14:textId="567DDF1F" w:rsidR="00BE74F8" w:rsidRDefault="4ECC4651" w:rsidP="00B564D3">
      <w:pPr>
        <w:pStyle w:val="ListParagraph"/>
        <w:numPr>
          <w:ilvl w:val="1"/>
          <w:numId w:val="4"/>
        </w:numPr>
      </w:pPr>
      <w:r>
        <w:t>Write an SQL Statement that shows how many products there are in each category. Include Category Name in result set and list the highest number first.</w:t>
      </w:r>
    </w:p>
    <w:p w14:paraId="44951550" w14:textId="3A260B59" w:rsidR="00B564D3" w:rsidRDefault="4ECC4651" w:rsidP="00B564D3">
      <w:pPr>
        <w:pStyle w:val="ListParagraph"/>
        <w:numPr>
          <w:ilvl w:val="1"/>
          <w:numId w:val="4"/>
        </w:numPr>
      </w:pPr>
      <w:r>
        <w:t>List all UK employees using concatenation to join their title</w:t>
      </w:r>
      <w:r w:rsidR="00837449">
        <w:t xml:space="preserve"> of courtesy</w:t>
      </w:r>
      <w: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</w:t>
      </w:r>
      <w:bookmarkStart w:id="0" w:name="_GoBack"/>
      <w:bookmarkEnd w:id="0"/>
      <w:r>
        <w:t>AT to present the numbers.</w:t>
      </w:r>
      <w:r w:rsidR="00B41AE5">
        <w:t xml:space="preserve"> </w:t>
      </w:r>
    </w:p>
    <w:p w14:paraId="26F287E6" w14:textId="1EF9DE9D" w:rsidR="4ECC4651" w:rsidRDefault="4ECC4651" w:rsidP="4ECC4651">
      <w:pPr>
        <w:pStyle w:val="ListParagraph"/>
        <w:numPr>
          <w:ilvl w:val="1"/>
          <w:numId w:val="4"/>
        </w:numPr>
      </w:pPr>
      <w:r>
        <w:t>Count how many Orders have a Freight amount greater than 100.00 and either USA or UK as Ship Country.</w:t>
      </w:r>
    </w:p>
    <w:p w14:paraId="78CBCEC9" w14:textId="3674DA4B" w:rsidR="5B11DEB4" w:rsidRDefault="5B11DEB4" w:rsidP="5B11DEB4">
      <w:pPr>
        <w:pStyle w:val="ListParagraph"/>
        <w:numPr>
          <w:ilvl w:val="1"/>
          <w:numId w:val="4"/>
        </w:numPr>
      </w:pPr>
      <w:r>
        <w:t>Write an SQL Statement to identify the Order Number of the O</w:t>
      </w:r>
      <w:r w:rsidR="00F803AB">
        <w:t xml:space="preserve">rder with the highest amount of </w:t>
      </w:r>
      <w:r>
        <w:t>discount applied</w:t>
      </w:r>
      <w:r w:rsidR="00F803AB">
        <w:t xml:space="preserve"> to that order</w:t>
      </w:r>
      <w:r>
        <w:t>.</w:t>
      </w:r>
    </w:p>
    <w:p w14:paraId="0968CD6D" w14:textId="6CFB1C28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marks)</w:t>
      </w:r>
    </w:p>
    <w:p w14:paraId="0968CDE0" w14:textId="32DD2497" w:rsidR="00C15363" w:rsidRDefault="4ECC4651" w:rsidP="00CC5C1B">
      <w:r>
        <w:t>2.</w:t>
      </w:r>
      <w:r w:rsidR="00CC5C1B">
        <w:t>1 Write the correct SQL statement</w:t>
      </w:r>
      <w:r w:rsidR="00FE4607">
        <w:t xml:space="preserve"> to create the following table:</w:t>
      </w:r>
    </w:p>
    <w:p w14:paraId="3B428C55" w14:textId="62DFD9A0" w:rsidR="00B1420D" w:rsidRDefault="00B1420D" w:rsidP="00CC5C1B">
      <w:r>
        <w:t xml:space="preserve">Spartans Table – include details about all the Spartans on this course. Separate </w:t>
      </w:r>
      <w:r w:rsidR="00141473">
        <w:t xml:space="preserve">Title, </w:t>
      </w:r>
      <w:r>
        <w:t>First Name and Last Name into separate columns, and include Univer</w:t>
      </w:r>
      <w:r w:rsidR="00141473">
        <w:t xml:space="preserve">sity attended, course </w:t>
      </w:r>
      <w:proofErr w:type="gramStart"/>
      <w:r w:rsidR="00141473">
        <w:t>taken</w:t>
      </w:r>
      <w:proofErr w:type="gramEnd"/>
      <w:r w:rsidR="00141473">
        <w:t xml:space="preserve"> and mark achieved. Add any other columns you feel would be appropriate. </w:t>
      </w:r>
    </w:p>
    <w:p w14:paraId="1109349B" w14:textId="77777777" w:rsidR="00141473" w:rsidRDefault="00141473" w:rsidP="00CC5C1B">
      <w:r>
        <w:t>IMPORTANT NOTE: For data protection reasons do NOT include date of birth in this exercise.</w:t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29105EA5" w:rsidR="00141473" w:rsidRDefault="004A5B7D" w:rsidP="00141473">
      <w:r>
        <w:t xml:space="preserve">3.1 </w:t>
      </w:r>
      <w:r w:rsidR="001A26B4">
        <w:t xml:space="preserve">List all Employees from the Employees table and </w:t>
      </w:r>
      <w:r w:rsidR="002839A6" w:rsidRPr="004248B2">
        <w:rPr>
          <w:highlight w:val="yellow"/>
        </w:rPr>
        <w:t xml:space="preserve">the name of the person </w:t>
      </w:r>
      <w:r w:rsidR="001A26B4" w:rsidRPr="004248B2">
        <w:rPr>
          <w:highlight w:val="yellow"/>
        </w:rPr>
        <w:t>who they report to.</w:t>
      </w:r>
      <w:r>
        <w:t xml:space="preserve"> No Excel required.</w:t>
      </w:r>
      <w:r w:rsidR="00716D26">
        <w:t xml:space="preserve"> (5 Marks)</w:t>
      </w:r>
    </w:p>
    <w:p w14:paraId="4398A898" w14:textId="3F78900D" w:rsidR="001A26B4" w:rsidRDefault="004A5B7D" w:rsidP="00141473">
      <w:r>
        <w:t xml:space="preserve">3.2 </w:t>
      </w:r>
      <w:r w:rsidR="0045635C">
        <w:t>List all Sup</w:t>
      </w:r>
      <w:r w:rsidR="00AF1B22">
        <w:t xml:space="preserve">pliers with total </w:t>
      </w:r>
      <w:r w:rsidR="00AF1B22" w:rsidRPr="00D21B43">
        <w:rPr>
          <w:highlight w:val="yellow"/>
        </w:rPr>
        <w:t xml:space="preserve">sales </w:t>
      </w:r>
      <w:r w:rsidR="00D21B43" w:rsidRPr="00D21B43">
        <w:rPr>
          <w:highlight w:val="yellow"/>
        </w:rPr>
        <w:t>(including discount)</w:t>
      </w:r>
      <w:r w:rsidR="00D21B43">
        <w:t xml:space="preserve"> </w:t>
      </w:r>
      <w:r w:rsidR="00AF1B22">
        <w:t>over $1</w:t>
      </w:r>
      <w:r w:rsidR="0045635C">
        <w:t>0,000 in the Order Details table</w:t>
      </w:r>
      <w:r w:rsidR="00D21B43">
        <w:t xml:space="preserve">.   </w:t>
      </w:r>
      <w:r w:rsidR="0045635C">
        <w:t>Include the Company Name from the Suppliers T</w:t>
      </w:r>
      <w:r w:rsidR="000B23FB">
        <w:t xml:space="preserve">able and present as a </w:t>
      </w:r>
      <w:r w:rsidR="005121E5" w:rsidRPr="005121E5">
        <w:rPr>
          <w:highlight w:val="yellow"/>
        </w:rPr>
        <w:t xml:space="preserve">horizontal </w:t>
      </w:r>
      <w:r w:rsidR="00F365D5" w:rsidRPr="005121E5">
        <w:rPr>
          <w:highlight w:val="yellow"/>
        </w:rPr>
        <w:t>bar graph</w:t>
      </w:r>
      <w:r w:rsidR="002168CA">
        <w:t xml:space="preserve">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lastRenderedPageBreak/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14579D2F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>
        <w:t xml:space="preserve">. Based on total </w:t>
      </w:r>
      <w:r w:rsidR="004856EB" w:rsidRPr="00FF725A">
        <w:rPr>
          <w:highlight w:val="yellow"/>
        </w:rPr>
        <w:t>dollar</w:t>
      </w:r>
      <w:r w:rsidR="004856EB">
        <w:t xml:space="preserve"> </w:t>
      </w:r>
      <w:r>
        <w:t>amount 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71172C6B" w:rsidR="008C3913" w:rsidRDefault="008C3913" w:rsidP="00CC5C1B">
      <w:r>
        <w:t xml:space="preserve">3.4 </w:t>
      </w:r>
      <w:r w:rsidR="00716D26">
        <w:t>Plot the Average Ship Time by month for all data in the Orders Table.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2654AAB9" w:rsidP="2654AAB9">
      <w:pPr>
        <w:pStyle w:val="Heading2"/>
      </w:pPr>
      <w:r w:rsidRPr="2654AAB9">
        <w:t>Standards (10 marks)</w:t>
      </w:r>
    </w:p>
    <w:p w14:paraId="7A93F07A" w14:textId="2665E044" w:rsidR="350DD3FE" w:rsidRDefault="2654AAB9" w:rsidP="2654AAB9">
      <w:r w:rsidRPr="2654AAB9">
        <w:t>Remember to apply all the following standards:</w:t>
      </w:r>
    </w:p>
    <w:p w14:paraId="70F3D25D" w14:textId="7C94ADF0" w:rsidR="350DD3FE" w:rsidRDefault="2654AAB9" w:rsidP="48D81D4C">
      <w:pPr>
        <w:pStyle w:val="ListParagraph"/>
        <w:numPr>
          <w:ilvl w:val="0"/>
          <w:numId w:val="1"/>
        </w:numPr>
      </w:pPr>
      <w:r w:rsidRPr="2654AAB9">
        <w:t>Use consistent capitalisation and indentation of SQL Statements</w:t>
      </w:r>
    </w:p>
    <w:p w14:paraId="38F51EFC" w14:textId="6BC482B0" w:rsidR="350DD3FE" w:rsidRDefault="2654AAB9" w:rsidP="350DD3FE">
      <w:pPr>
        <w:pStyle w:val="ListParagraph"/>
        <w:numPr>
          <w:ilvl w:val="0"/>
          <w:numId w:val="1"/>
        </w:numPr>
      </w:pPr>
      <w:r w:rsidRPr="2654AAB9">
        <w:t>Use concise and consistent table alias names</w:t>
      </w:r>
    </w:p>
    <w:p w14:paraId="2F6E973C" w14:textId="6D7B930E" w:rsidR="350DD3FE" w:rsidRDefault="2654AAB9" w:rsidP="350DD3FE">
      <w:pPr>
        <w:pStyle w:val="ListParagraph"/>
        <w:numPr>
          <w:ilvl w:val="0"/>
          <w:numId w:val="1"/>
        </w:numPr>
      </w:pPr>
      <w:r w:rsidRPr="2654AAB9">
        <w:t>Use column aliases to ensure tidy column headings (spaces and consistent capitalisation)</w:t>
      </w:r>
    </w:p>
    <w:p w14:paraId="3887D612" w14:textId="3FD7CB20" w:rsidR="48D81D4C" w:rsidRDefault="2654AAB9" w:rsidP="48D81D4C">
      <w:pPr>
        <w:pStyle w:val="ListParagraph"/>
        <w:numPr>
          <w:ilvl w:val="0"/>
          <w:numId w:val="1"/>
        </w:numPr>
      </w:pPr>
      <w:r w:rsidRPr="2654AAB9">
        <w:t>Concatenate any closely related columns e.g. First Name and Last Name or Address and City etc</w:t>
      </w:r>
    </w:p>
    <w:p w14:paraId="1304490C" w14:textId="00AB99D9" w:rsidR="350DD3FE" w:rsidRDefault="2654AAB9" w:rsidP="350DD3FE">
      <w:pPr>
        <w:pStyle w:val="ListParagraph"/>
        <w:numPr>
          <w:ilvl w:val="0"/>
          <w:numId w:val="1"/>
        </w:numPr>
      </w:pPr>
      <w:r w:rsidRPr="2654AAB9">
        <w:t>Put comments throughout</w:t>
      </w:r>
    </w:p>
    <w:sectPr w:rsidR="350DD3F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34B7F" w14:textId="77777777" w:rsidR="00C110C8" w:rsidRDefault="00C110C8" w:rsidP="00382E7C">
      <w:pPr>
        <w:spacing w:after="0" w:line="240" w:lineRule="auto"/>
      </w:pPr>
      <w:r>
        <w:separator/>
      </w:r>
    </w:p>
  </w:endnote>
  <w:endnote w:type="continuationSeparator" w:id="0">
    <w:p w14:paraId="7CB15568" w14:textId="77777777" w:rsidR="00C110C8" w:rsidRDefault="00C110C8" w:rsidP="00382E7C">
      <w:pPr>
        <w:spacing w:after="0" w:line="240" w:lineRule="auto"/>
      </w:pPr>
      <w:r>
        <w:continuationSeparator/>
      </w:r>
    </w:p>
  </w:endnote>
  <w:endnote w:type="continuationNotice" w:id="1">
    <w:p w14:paraId="6E22F093" w14:textId="77777777" w:rsidR="00C110C8" w:rsidRDefault="00C110C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066F2" w14:textId="77777777" w:rsidR="00C110C8" w:rsidRDefault="00C110C8" w:rsidP="00382E7C">
      <w:pPr>
        <w:spacing w:after="0" w:line="240" w:lineRule="auto"/>
      </w:pPr>
      <w:r>
        <w:separator/>
      </w:r>
    </w:p>
  </w:footnote>
  <w:footnote w:type="continuationSeparator" w:id="0">
    <w:p w14:paraId="5224B105" w14:textId="77777777" w:rsidR="00C110C8" w:rsidRDefault="00C110C8" w:rsidP="00382E7C">
      <w:pPr>
        <w:spacing w:after="0" w:line="240" w:lineRule="auto"/>
      </w:pPr>
      <w:r>
        <w:continuationSeparator/>
      </w:r>
    </w:p>
  </w:footnote>
  <w:footnote w:type="continuationNotice" w:id="1">
    <w:p w14:paraId="19FA992D" w14:textId="77777777" w:rsidR="00C110C8" w:rsidRDefault="00C110C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E7C"/>
    <w:rsid w:val="00042187"/>
    <w:rsid w:val="00062BF2"/>
    <w:rsid w:val="00074151"/>
    <w:rsid w:val="00091406"/>
    <w:rsid w:val="000A272E"/>
    <w:rsid w:val="000B23FB"/>
    <w:rsid w:val="000E1802"/>
    <w:rsid w:val="000F13A8"/>
    <w:rsid w:val="000F43DC"/>
    <w:rsid w:val="001019FD"/>
    <w:rsid w:val="00101BE5"/>
    <w:rsid w:val="00141473"/>
    <w:rsid w:val="00155A38"/>
    <w:rsid w:val="00195647"/>
    <w:rsid w:val="001A26B4"/>
    <w:rsid w:val="001C5A33"/>
    <w:rsid w:val="002168CA"/>
    <w:rsid w:val="00282F61"/>
    <w:rsid w:val="002839A6"/>
    <w:rsid w:val="0036062C"/>
    <w:rsid w:val="00370684"/>
    <w:rsid w:val="003746EC"/>
    <w:rsid w:val="00374B4F"/>
    <w:rsid w:val="00382E7C"/>
    <w:rsid w:val="00390029"/>
    <w:rsid w:val="004248B2"/>
    <w:rsid w:val="0045635C"/>
    <w:rsid w:val="00463E7B"/>
    <w:rsid w:val="004807A1"/>
    <w:rsid w:val="004856EB"/>
    <w:rsid w:val="004A5B7D"/>
    <w:rsid w:val="004D4C4B"/>
    <w:rsid w:val="004D5E62"/>
    <w:rsid w:val="005121E5"/>
    <w:rsid w:val="00524D52"/>
    <w:rsid w:val="00563B6A"/>
    <w:rsid w:val="00574E7F"/>
    <w:rsid w:val="00606CF5"/>
    <w:rsid w:val="006116FC"/>
    <w:rsid w:val="00646F2B"/>
    <w:rsid w:val="00671AD0"/>
    <w:rsid w:val="006732FC"/>
    <w:rsid w:val="00673F90"/>
    <w:rsid w:val="00716D26"/>
    <w:rsid w:val="00722DFD"/>
    <w:rsid w:val="007D00FE"/>
    <w:rsid w:val="007E5690"/>
    <w:rsid w:val="007F2832"/>
    <w:rsid w:val="00804A11"/>
    <w:rsid w:val="00816FC8"/>
    <w:rsid w:val="00837449"/>
    <w:rsid w:val="008375DE"/>
    <w:rsid w:val="00840E40"/>
    <w:rsid w:val="008C3913"/>
    <w:rsid w:val="008C64FA"/>
    <w:rsid w:val="0090794E"/>
    <w:rsid w:val="00914173"/>
    <w:rsid w:val="00933543"/>
    <w:rsid w:val="00977D80"/>
    <w:rsid w:val="00977F41"/>
    <w:rsid w:val="00977F55"/>
    <w:rsid w:val="009B57F6"/>
    <w:rsid w:val="00A049E2"/>
    <w:rsid w:val="00A2049E"/>
    <w:rsid w:val="00A417B6"/>
    <w:rsid w:val="00A6440F"/>
    <w:rsid w:val="00AB5BA4"/>
    <w:rsid w:val="00AF1B22"/>
    <w:rsid w:val="00B05D58"/>
    <w:rsid w:val="00B1420D"/>
    <w:rsid w:val="00B41AE5"/>
    <w:rsid w:val="00B476C1"/>
    <w:rsid w:val="00B564D3"/>
    <w:rsid w:val="00B6469F"/>
    <w:rsid w:val="00B658AA"/>
    <w:rsid w:val="00BE74F8"/>
    <w:rsid w:val="00C110C8"/>
    <w:rsid w:val="00C15363"/>
    <w:rsid w:val="00C4581F"/>
    <w:rsid w:val="00C675DC"/>
    <w:rsid w:val="00C81722"/>
    <w:rsid w:val="00C91970"/>
    <w:rsid w:val="00C93312"/>
    <w:rsid w:val="00CA07BA"/>
    <w:rsid w:val="00CC5C1B"/>
    <w:rsid w:val="00CF658F"/>
    <w:rsid w:val="00D04CC1"/>
    <w:rsid w:val="00D21B43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365D5"/>
    <w:rsid w:val="00F57D28"/>
    <w:rsid w:val="00F612A1"/>
    <w:rsid w:val="00F803AB"/>
    <w:rsid w:val="00FD090D"/>
    <w:rsid w:val="00FE4607"/>
    <w:rsid w:val="00FF725A"/>
    <w:rsid w:val="082846AA"/>
    <w:rsid w:val="188D11F8"/>
    <w:rsid w:val="1C9EE6A7"/>
    <w:rsid w:val="1E7FD224"/>
    <w:rsid w:val="2361FA0F"/>
    <w:rsid w:val="2654AAB9"/>
    <w:rsid w:val="350DD3FE"/>
    <w:rsid w:val="48D81D4C"/>
    <w:rsid w:val="4ECC4651"/>
    <w:rsid w:val="51C661F3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9B0D1545-60C8-43C2-B877-E09235BD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3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3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7964A69210E2418D3D3432CF1C3C12" ma:contentTypeVersion="4" ma:contentTypeDescription="Create a new document." ma:contentTypeScope="" ma:versionID="4daef3edc8d92bd8aabf27fd83985303">
  <xsd:schema xmlns:xsd="http://www.w3.org/2001/XMLSchema" xmlns:xs="http://www.w3.org/2001/XMLSchema" xmlns:p="http://schemas.microsoft.com/office/2006/metadata/properties" xmlns:ns2="40bc055f-92bb-4dc8-8e74-fe1f2f46452e" targetNamespace="http://schemas.microsoft.com/office/2006/metadata/properties" ma:root="true" ma:fieldsID="f189576aa0f27bc509c57b455451bd4c" ns2:_="">
    <xsd:import namespace="40bc055f-92bb-4dc8-8e74-fe1f2f4645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bc055f-92bb-4dc8-8e74-fe1f2f4645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D2380E7-CC02-4444-B827-B89DB8588C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bc055f-92bb-4dc8-8e74-fe1f2f464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1CF2F5AC.dotm</Template>
  <TotalTime>110</TotalTime>
  <Pages>1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Jordan Benbelaid</cp:lastModifiedBy>
  <cp:revision>4</cp:revision>
  <dcterms:created xsi:type="dcterms:W3CDTF">2020-02-12T09:58:00Z</dcterms:created>
  <dcterms:modified xsi:type="dcterms:W3CDTF">2020-02-12T16:29:00Z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0x0101003E7964A69210E2418D3D3432CF1C3C12</vt:lpwstr>
  </property>
</Properties>
</file>